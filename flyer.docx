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76" w:rsidRPr="006B102E" w:rsidRDefault="00D849DF" w:rsidP="0036528D">
      <w:pPr>
        <w:pStyle w:val="bodytext"/>
      </w:pPr>
      <w:bookmarkStart w:id="0" w:name="_GoBack"/>
      <w:bookmarkEnd w:id="0"/>
      <w:r w:rsidRPr="006B102E">
        <w:rPr>
          <w:noProof/>
        </w:rPr>
        <w:drawing>
          <wp:anchor distT="0" distB="0" distL="114300" distR="114300" simplePos="0" relativeHeight="251665408" behindDoc="0" locked="0" layoutInCell="1" allowOverlap="1" wp14:anchorId="4A52E92D" wp14:editId="69C839E3">
            <wp:simplePos x="0" y="0"/>
            <wp:positionH relativeFrom="margin">
              <wp:posOffset>3684905</wp:posOffset>
            </wp:positionH>
            <wp:positionV relativeFrom="margin">
              <wp:posOffset>6271260</wp:posOffset>
            </wp:positionV>
            <wp:extent cx="1979295" cy="1943100"/>
            <wp:effectExtent l="0" t="0" r="1905" b="0"/>
            <wp:wrapSquare wrapText="bothSides"/>
            <wp:docPr id="45" name="Picture 45" descr="Image result for clipart clea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clipart cleani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ACA" w:rsidRPr="006B102E">
        <w:rPr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0C6E07C0" wp14:editId="742C1921">
                <wp:simplePos x="0" y="0"/>
                <wp:positionH relativeFrom="page">
                  <wp:posOffset>666750</wp:posOffset>
                </wp:positionH>
                <wp:positionV relativeFrom="page">
                  <wp:posOffset>1333500</wp:posOffset>
                </wp:positionV>
                <wp:extent cx="6537960" cy="561975"/>
                <wp:effectExtent l="0" t="0" r="0" b="9525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537960" cy="561975"/>
                        </a:xfrm>
                        <a:prstGeom prst="rect">
                          <a:avLst/>
                        </a:prstGeom>
                        <a:solidFill>
                          <a:srgbClr val="A0139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69AB" w:rsidRPr="006B102E" w:rsidRDefault="00734607" w:rsidP="008A0FB1">
                            <w:pPr>
                              <w:pStyle w:val="Heading1"/>
                              <w:rPr>
                                <w:rFonts w:ascii="Calibri" w:hAnsi="Calibri"/>
                                <w:color w:val="92D0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6B102E">
                              <w:rPr>
                                <w:rFonts w:ascii="Calibri" w:hAnsi="Calibri"/>
                                <w:color w:val="92D0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BUTTERCUP’S CLEANING SERVICE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2.5pt;margin-top:105pt;width:514.8pt;height:44.2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" fillcolor="#a01394" stroked="f" strokeweight="0" insetpen="t">
                <v:shadow color="#ccc"/>
                <o:lock v:ext="edit" shapetype="t"/>
                <v:textbox inset="2.85pt,2.85pt,2.85pt,2.85pt">
                  <w:txbxContent>
                    <w:p w:rsidR="001669AB" w:rsidRPr="006B102E" w:rsidRDefault="00734607" w:rsidP="008A0FB1">
                      <w:pPr>
                        <w:pStyle w:val="Heading1"/>
                        <w:rPr>
                          <w:rFonts w:ascii="Calibri" w:hAnsi="Calibri"/>
                          <w:color w:val="92D0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6B102E">
                        <w:rPr>
                          <w:rFonts w:ascii="Calibri" w:hAnsi="Calibri"/>
                          <w:color w:val="92D0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BUTTERCUP’S CLEANING SERVICE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263B" w:rsidRPr="006B102E">
        <w:rPr>
          <w:noProof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5ACCF2A9" wp14:editId="038617FD">
                <wp:simplePos x="0" y="0"/>
                <wp:positionH relativeFrom="page">
                  <wp:posOffset>511810</wp:posOffset>
                </wp:positionH>
                <wp:positionV relativeFrom="page">
                  <wp:posOffset>1250950</wp:posOffset>
                </wp:positionV>
                <wp:extent cx="6858000" cy="805180"/>
                <wp:effectExtent l="19050" t="0" r="742950" b="13970"/>
                <wp:wrapNone/>
                <wp:docPr id="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858000" cy="805180"/>
                        </a:xfrm>
                        <a:prstGeom prst="rect">
                          <a:avLst/>
                        </a:prstGeom>
                        <a:solidFill>
                          <a:srgbClr val="A01394"/>
                        </a:solidFill>
                        <a:ln w="12700" cmpd="sng" algn="in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0.3pt;margin-top:98.5pt;width:540pt;height:63.4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" fillcolor="#a01394" strokecolor="#f2f2f2 [3041]" strokeweight="1pt" insetpen="t">
                <v:shadow on="t" type="perspective" color="#ccc0d9 [1303]" opacity=".5" origin=",.5" offset="0,0" matrix=",-56756f,,.5"/>
                <o:lock v:ext="edit" shapetype="t"/>
                <v:textbox inset="2.88pt,2.88pt,2.88pt,2.88pt"/>
                <w10:wrap anchorx="page" anchory="page"/>
              </v:rect>
            </w:pict>
          </mc:Fallback>
        </mc:AlternateContent>
      </w:r>
      <w:r w:rsidR="007C0773" w:rsidRPr="006B102E">
        <w:rPr>
          <w:noProof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70A588E" wp14:editId="32F3EC05">
                <wp:simplePos x="0" y="0"/>
                <wp:positionH relativeFrom="page">
                  <wp:posOffset>2924175</wp:posOffset>
                </wp:positionH>
                <wp:positionV relativeFrom="page">
                  <wp:posOffset>2076450</wp:posOffset>
                </wp:positionV>
                <wp:extent cx="4575175" cy="8439150"/>
                <wp:effectExtent l="0" t="0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575175" cy="843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49DF" w:rsidRDefault="00D849DF" w:rsidP="00F75205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669AB" w:rsidRDefault="00912C16" w:rsidP="00F75205">
                            <w:pPr>
                              <w:pStyle w:val="bodytext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7C0773">
                              <w:rPr>
                                <w:b/>
                              </w:rPr>
                              <w:t>Everyone needs a little help so call me, Danielle Newby, to come help YOU! I can make YOUR life a little easier for a low, low price!!</w:t>
                            </w:r>
                            <w:r w:rsidR="007C0773" w:rsidRPr="007C0773"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7C0773" w:rsidRPr="007C0773" w:rsidRDefault="007C0773" w:rsidP="00F75205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B3E53" w:rsidRDefault="008B3E53" w:rsidP="00F75205">
                            <w:pPr>
                              <w:pStyle w:val="bodytext"/>
                              <w:jc w:val="center"/>
                            </w:pPr>
                          </w:p>
                          <w:p w:rsidR="00F75205" w:rsidRDefault="00F75205" w:rsidP="00F75205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SERVICES</w:t>
                            </w:r>
                          </w:p>
                          <w:p w:rsidR="007C0773" w:rsidRPr="00F75205" w:rsidRDefault="007C0773" w:rsidP="00F75205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310B5" w:rsidRDefault="007C0773" w:rsidP="007C0773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Bathrooms    Bedrooms      Kitchens   Family Rooms</w:t>
                            </w:r>
                          </w:p>
                          <w:p w:rsidR="007C0773" w:rsidRPr="007C0773" w:rsidRDefault="007C0773" w:rsidP="007C0773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:rsidR="00912C16" w:rsidRDefault="007C0773" w:rsidP="007C0773">
                            <w:pPr>
                              <w:pStyle w:val="bodytex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E3E54" wp14:editId="0A49E44D">
                                  <wp:extent cx="1028700" cy="1028700"/>
                                  <wp:effectExtent l="0" t="0" r="0" b="0"/>
                                  <wp:docPr id="10" name="Picture 10" descr="Image result for fa fa-bath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fa fa-bath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0236" cy="1030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811E6" wp14:editId="496379AC">
                                  <wp:extent cx="1038225" cy="1038225"/>
                                  <wp:effectExtent l="0" t="0" r="9525" b="9525"/>
                                  <wp:docPr id="11" name="Picture 11" descr="Image result for fa fa-bed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 result for fa fa-bed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FA284" wp14:editId="0C4A4C11">
                                  <wp:extent cx="1038225" cy="1038225"/>
                                  <wp:effectExtent l="0" t="0" r="0" b="9525"/>
                                  <wp:docPr id="12" name="Picture 12" descr="Image result for fa fa-cutlery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Image result for fa fa-cutlery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829" cy="1038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4DECD" wp14:editId="67F421E8">
                                  <wp:extent cx="1228725" cy="1006485"/>
                                  <wp:effectExtent l="0" t="0" r="0" b="3175"/>
                                  <wp:docPr id="13" name="Picture 13" descr="Image result for fa fa-tv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 result for fa fa-tv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3378" cy="1010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C16" w:rsidRDefault="00912C16" w:rsidP="00F75205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7C0773" w:rsidRDefault="007C0773" w:rsidP="00677014">
                            <w:pPr>
                              <w:pStyle w:val="bodytext"/>
                              <w:ind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310B5" w:rsidRDefault="007C0773" w:rsidP="00677014">
                            <w:pPr>
                              <w:pStyle w:val="bodytext"/>
                              <w:ind w:firstLine="720"/>
                              <w:jc w:val="center"/>
                              <w:rPr>
                                <w:b/>
                              </w:rPr>
                            </w:pPr>
                            <w:r w:rsidRPr="007C0773">
                              <w:rPr>
                                <w:b/>
                              </w:rPr>
                              <w:t>We offer weekly, bi-weekly, monthly or just one-time cleaning. We will customize cleaning schedule/plan that best fits your schedule in addition to your budget!</w:t>
                            </w: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BC66A5" w:rsidRDefault="00BC66A5" w:rsidP="00677014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7C0773" w:rsidRDefault="007C0773" w:rsidP="00677014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7C0773" w:rsidRDefault="007C0773" w:rsidP="00677014">
                            <w:pPr>
                              <w:pStyle w:val="bodytext"/>
                              <w:ind w:firstLine="720"/>
                              <w:jc w:val="center"/>
                            </w:pPr>
                          </w:p>
                          <w:p w:rsidR="008B3E53" w:rsidRPr="007C0773" w:rsidRDefault="008B3E53" w:rsidP="00677014">
                            <w:pPr>
                              <w:pStyle w:val="bodytext"/>
                              <w:ind w:firstLine="720"/>
                              <w:jc w:val="center"/>
                              <w:rPr>
                                <w:b/>
                              </w:rPr>
                            </w:pPr>
                            <w:r w:rsidRPr="007C0773">
                              <w:rPr>
                                <w:b/>
                              </w:rPr>
                              <w:t>Contact us today to get an estimat</w:t>
                            </w:r>
                            <w:r w:rsidR="00677014" w:rsidRPr="007C0773">
                              <w:rPr>
                                <w:b/>
                              </w:rPr>
                              <w:t>e or visit our website at the top to see who we are and what we do!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30.25pt;margin-top:163.5pt;width:360.25pt;height:664.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" filled="f" stroked="f" strokeweight="0" insetpen="t">
                <o:lock v:ext="edit" shapetype="t"/>
                <v:textbox inset="2.85pt,2.85pt,2.85pt,2.85pt">
                  <w:txbxContent>
                    <w:p w:rsidR="00D849DF" w:rsidRDefault="00D849DF" w:rsidP="00F75205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:rsidR="001669AB" w:rsidRDefault="00912C16" w:rsidP="00F75205">
                      <w:pPr>
                        <w:pStyle w:val="bodytext"/>
                        <w:jc w:val="center"/>
                        <w:rPr>
                          <w:b/>
                          <w:noProof/>
                        </w:rPr>
                      </w:pPr>
                      <w:r w:rsidRPr="007C0773">
                        <w:rPr>
                          <w:b/>
                        </w:rPr>
                        <w:t>Everyone needs a little help so call me, Danielle Newby, to come help YOU! I can make YOUR life a little easier for a low, low price!!</w:t>
                      </w:r>
                      <w:r w:rsidR="007C0773" w:rsidRPr="007C0773">
                        <w:rPr>
                          <w:b/>
                          <w:noProof/>
                        </w:rPr>
                        <w:t xml:space="preserve"> </w:t>
                      </w:r>
                    </w:p>
                    <w:p w:rsidR="007C0773" w:rsidRPr="007C0773" w:rsidRDefault="007C0773" w:rsidP="00F75205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:rsidR="008B3E53" w:rsidRDefault="008B3E53" w:rsidP="00F75205">
                      <w:pPr>
                        <w:pStyle w:val="bodytext"/>
                        <w:jc w:val="center"/>
                      </w:pPr>
                    </w:p>
                    <w:p w:rsidR="00F75205" w:rsidRDefault="00F75205" w:rsidP="00F75205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SERVICES</w:t>
                      </w:r>
                    </w:p>
                    <w:p w:rsidR="007C0773" w:rsidRPr="00F75205" w:rsidRDefault="007C0773" w:rsidP="00F75205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:rsidR="00A310B5" w:rsidRDefault="007C0773" w:rsidP="007C0773">
                      <w:pPr>
                        <w:pStyle w:val="bodytex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Bathrooms    Bedrooms      Kitchens   Family Rooms</w:t>
                      </w:r>
                    </w:p>
                    <w:p w:rsidR="007C0773" w:rsidRPr="007C0773" w:rsidRDefault="007C0773" w:rsidP="007C0773">
                      <w:pPr>
                        <w:pStyle w:val="bodytext"/>
                        <w:rPr>
                          <w:b/>
                        </w:rPr>
                      </w:pPr>
                    </w:p>
                    <w:p w:rsidR="00912C16" w:rsidRDefault="007C0773" w:rsidP="007C0773">
                      <w:pPr>
                        <w:pStyle w:val="bodytex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1E3E54" wp14:editId="0A49E44D">
                            <wp:extent cx="1028700" cy="1028700"/>
                            <wp:effectExtent l="0" t="0" r="0" b="0"/>
                            <wp:docPr id="10" name="Picture 10" descr="Image result for fa fa-bath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fa fa-bath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0236" cy="1030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C811E6" wp14:editId="496379AC">
                            <wp:extent cx="1038225" cy="1038225"/>
                            <wp:effectExtent l="0" t="0" r="9525" b="9525"/>
                            <wp:docPr id="11" name="Picture 11" descr="Image result for fa fa-bed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 result for fa fa-bed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3FA284" wp14:editId="0C4A4C11">
                            <wp:extent cx="1038225" cy="1038225"/>
                            <wp:effectExtent l="0" t="0" r="0" b="9525"/>
                            <wp:docPr id="12" name="Picture 12" descr="Image result for fa fa-cutlery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Image result for fa fa-cutlery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829" cy="1038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4DECD" wp14:editId="67F421E8">
                            <wp:extent cx="1228725" cy="1006485"/>
                            <wp:effectExtent l="0" t="0" r="0" b="3175"/>
                            <wp:docPr id="13" name="Picture 13" descr="Image result for fa fa-tv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 result for fa fa-tv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3378" cy="1010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C16" w:rsidRDefault="00912C16" w:rsidP="00F75205">
                      <w:pPr>
                        <w:pStyle w:val="bodytext"/>
                        <w:ind w:firstLine="720"/>
                        <w:jc w:val="center"/>
                      </w:pPr>
                    </w:p>
                    <w:p w:rsidR="007C0773" w:rsidRDefault="007C0773" w:rsidP="00677014">
                      <w:pPr>
                        <w:pStyle w:val="bodytext"/>
                        <w:ind w:firstLine="720"/>
                        <w:jc w:val="center"/>
                        <w:rPr>
                          <w:b/>
                        </w:rPr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  <w:rPr>
                          <w:b/>
                        </w:rPr>
                      </w:pPr>
                    </w:p>
                    <w:p w:rsidR="00A310B5" w:rsidRDefault="007C0773" w:rsidP="00677014">
                      <w:pPr>
                        <w:pStyle w:val="bodytext"/>
                        <w:ind w:firstLine="720"/>
                        <w:jc w:val="center"/>
                        <w:rPr>
                          <w:b/>
                        </w:rPr>
                      </w:pPr>
                      <w:r w:rsidRPr="007C0773">
                        <w:rPr>
                          <w:b/>
                        </w:rPr>
                        <w:t>We offer weekly, bi-weekly, monthly or just one-time cleaning. We will customize cleaning schedule/plan that best fits your schedule in addition to your budget!</w:t>
                      </w: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  <w:rPr>
                          <w:b/>
                        </w:rPr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  <w:rPr>
                          <w:b/>
                        </w:rPr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  <w:rPr>
                          <w:b/>
                        </w:rPr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  <w:rPr>
                          <w:b/>
                        </w:rPr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</w:pPr>
                    </w:p>
                    <w:p w:rsidR="00BC66A5" w:rsidRDefault="00BC66A5" w:rsidP="00677014">
                      <w:pPr>
                        <w:pStyle w:val="bodytext"/>
                        <w:ind w:firstLine="720"/>
                        <w:jc w:val="center"/>
                      </w:pPr>
                    </w:p>
                    <w:p w:rsidR="007C0773" w:rsidRDefault="007C0773" w:rsidP="00677014">
                      <w:pPr>
                        <w:pStyle w:val="bodytext"/>
                        <w:ind w:firstLine="720"/>
                        <w:jc w:val="center"/>
                      </w:pPr>
                    </w:p>
                    <w:p w:rsidR="007C0773" w:rsidRDefault="007C0773" w:rsidP="00677014">
                      <w:pPr>
                        <w:pStyle w:val="bodytext"/>
                        <w:ind w:firstLine="720"/>
                        <w:jc w:val="center"/>
                      </w:pPr>
                    </w:p>
                    <w:p w:rsidR="008B3E53" w:rsidRPr="007C0773" w:rsidRDefault="008B3E53" w:rsidP="00677014">
                      <w:pPr>
                        <w:pStyle w:val="bodytext"/>
                        <w:ind w:firstLine="720"/>
                        <w:jc w:val="center"/>
                        <w:rPr>
                          <w:b/>
                        </w:rPr>
                      </w:pPr>
                      <w:r w:rsidRPr="007C0773">
                        <w:rPr>
                          <w:b/>
                        </w:rPr>
                        <w:t>Contact us today to get an estimat</w:t>
                      </w:r>
                      <w:r w:rsidR="00677014" w:rsidRPr="007C0773">
                        <w:rPr>
                          <w:b/>
                        </w:rPr>
                        <w:t>e or visit our website at the top to see who we are and what we do!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44C13" w:rsidRPr="006B102E"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52B24AA4" wp14:editId="1CE652B7">
                <wp:simplePos x="0" y="0"/>
                <wp:positionH relativeFrom="page">
                  <wp:posOffset>520065</wp:posOffset>
                </wp:positionH>
                <wp:positionV relativeFrom="page">
                  <wp:posOffset>7401560</wp:posOffset>
                </wp:positionV>
                <wp:extent cx="2268855" cy="1299210"/>
                <wp:effectExtent l="0" t="635" r="1905" b="127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68855" cy="129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0FB1" w:rsidRPr="00344C13" w:rsidRDefault="00734607" w:rsidP="00F4263B">
                            <w:pPr>
                              <w:pStyle w:val="Address2"/>
                              <w:rPr>
                                <w:sz w:val="24"/>
                                <w:szCs w:val="24"/>
                              </w:rPr>
                            </w:pPr>
                            <w:r w:rsidRPr="00344C13">
                              <w:rPr>
                                <w:sz w:val="24"/>
                                <w:szCs w:val="24"/>
                              </w:rPr>
                              <w:t>Buttercup’s Cleaning Service</w:t>
                            </w:r>
                          </w:p>
                          <w:p w:rsidR="008A0FB1" w:rsidRPr="00344C13" w:rsidRDefault="008A0FB1" w:rsidP="008A0FB1">
                            <w:pPr>
                              <w:pStyle w:val="Address1"/>
                              <w:rPr>
                                <w:sz w:val="24"/>
                                <w:szCs w:val="24"/>
                              </w:rPr>
                            </w:pPr>
                            <w:r w:rsidRPr="00344C13">
                              <w:rPr>
                                <w:rStyle w:val="Address2Char"/>
                                <w:sz w:val="24"/>
                                <w:szCs w:val="24"/>
                              </w:rPr>
                              <w:t>Ph</w:t>
                            </w:r>
                            <w:r w:rsidR="00F4263B">
                              <w:rPr>
                                <w:rStyle w:val="Address2Char"/>
                                <w:sz w:val="24"/>
                                <w:szCs w:val="24"/>
                              </w:rPr>
                              <w:t>one:</w:t>
                            </w:r>
                            <w:r w:rsidRPr="00344C13">
                              <w:rPr>
                                <w:rStyle w:val="Address2Ch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4C13" w:rsidRPr="00344C13">
                              <w:rPr>
                                <w:sz w:val="24"/>
                                <w:szCs w:val="24"/>
                              </w:rPr>
                              <w:t>478-258-7659</w:t>
                            </w:r>
                          </w:p>
                          <w:p w:rsidR="00734607" w:rsidRPr="00344C13" w:rsidRDefault="00734607" w:rsidP="008A0FB1">
                            <w:pPr>
                              <w:pStyle w:val="Address1"/>
                              <w:rPr>
                                <w:sz w:val="24"/>
                                <w:szCs w:val="24"/>
                              </w:rPr>
                            </w:pPr>
                            <w:r w:rsidRPr="00344C13">
                              <w:rPr>
                                <w:rStyle w:val="Address2Char"/>
                                <w:sz w:val="24"/>
                                <w:szCs w:val="24"/>
                              </w:rPr>
                              <w:t>E-mail:</w:t>
                            </w:r>
                            <w:r w:rsidR="00344C13" w:rsidRPr="00344C13">
                              <w:rPr>
                                <w:sz w:val="24"/>
                                <w:szCs w:val="24"/>
                              </w:rPr>
                              <w:t xml:space="preserve"> coco.leigh2015@gmail.com</w:t>
                            </w:r>
                          </w:p>
                          <w:p w:rsidR="00344C13" w:rsidRDefault="00344C13" w:rsidP="008A0FB1">
                            <w:pPr>
                              <w:pStyle w:val="Address1"/>
                              <w:rPr>
                                <w:rStyle w:val="Address2Cha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40.95pt;margin-top:582.8pt;width:178.65pt;height:102.3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8A0FB1" w:rsidRPr="00344C13" w:rsidRDefault="00734607" w:rsidP="00F4263B">
                      <w:pPr>
                        <w:pStyle w:val="Address2"/>
                        <w:rPr>
                          <w:sz w:val="24"/>
                          <w:szCs w:val="24"/>
                        </w:rPr>
                      </w:pPr>
                      <w:r w:rsidRPr="00344C13">
                        <w:rPr>
                          <w:sz w:val="24"/>
                          <w:szCs w:val="24"/>
                        </w:rPr>
                        <w:t>Buttercup’s Cleaning Service</w:t>
                      </w:r>
                    </w:p>
                    <w:p w:rsidR="008A0FB1" w:rsidRPr="00344C13" w:rsidRDefault="008A0FB1" w:rsidP="008A0FB1">
                      <w:pPr>
                        <w:pStyle w:val="Address1"/>
                        <w:rPr>
                          <w:sz w:val="24"/>
                          <w:szCs w:val="24"/>
                        </w:rPr>
                      </w:pPr>
                      <w:r w:rsidRPr="00344C13">
                        <w:rPr>
                          <w:rStyle w:val="Address2Char"/>
                          <w:sz w:val="24"/>
                          <w:szCs w:val="24"/>
                        </w:rPr>
                        <w:t>Ph</w:t>
                      </w:r>
                      <w:r w:rsidR="00F4263B">
                        <w:rPr>
                          <w:rStyle w:val="Address2Char"/>
                          <w:sz w:val="24"/>
                          <w:szCs w:val="24"/>
                        </w:rPr>
                        <w:t>one:</w:t>
                      </w:r>
                      <w:r w:rsidRPr="00344C13">
                        <w:rPr>
                          <w:rStyle w:val="Address2Char"/>
                          <w:sz w:val="24"/>
                          <w:szCs w:val="24"/>
                        </w:rPr>
                        <w:t xml:space="preserve"> </w:t>
                      </w:r>
                      <w:r w:rsidR="00344C13" w:rsidRPr="00344C13">
                        <w:rPr>
                          <w:sz w:val="24"/>
                          <w:szCs w:val="24"/>
                        </w:rPr>
                        <w:t>478-258-7659</w:t>
                      </w:r>
                    </w:p>
                    <w:p w:rsidR="00734607" w:rsidRPr="00344C13" w:rsidRDefault="00734607" w:rsidP="008A0FB1">
                      <w:pPr>
                        <w:pStyle w:val="Address1"/>
                        <w:rPr>
                          <w:sz w:val="24"/>
                          <w:szCs w:val="24"/>
                        </w:rPr>
                      </w:pPr>
                      <w:r w:rsidRPr="00344C13">
                        <w:rPr>
                          <w:rStyle w:val="Address2Char"/>
                          <w:sz w:val="24"/>
                          <w:szCs w:val="24"/>
                        </w:rPr>
                        <w:t>E-mail:</w:t>
                      </w:r>
                      <w:r w:rsidR="00344C13" w:rsidRPr="00344C13">
                        <w:rPr>
                          <w:sz w:val="24"/>
                          <w:szCs w:val="24"/>
                        </w:rPr>
                        <w:t xml:space="preserve"> coco.leigh2015@gmail.com</w:t>
                      </w:r>
                    </w:p>
                    <w:p w:rsidR="00344C13" w:rsidRDefault="00344C13" w:rsidP="008A0FB1">
                      <w:pPr>
                        <w:pStyle w:val="Address1"/>
                        <w:rPr>
                          <w:rStyle w:val="Address2Char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44C13" w:rsidRPr="006B102E">
        <w:rPr>
          <w:noProof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4B0007DA" wp14:editId="5B3A1A13">
                <wp:simplePos x="0" y="0"/>
                <wp:positionH relativeFrom="page">
                  <wp:posOffset>511810</wp:posOffset>
                </wp:positionH>
                <wp:positionV relativeFrom="page">
                  <wp:posOffset>1884680</wp:posOffset>
                </wp:positionV>
                <wp:extent cx="2205355" cy="7532370"/>
                <wp:effectExtent l="0" t="0" r="23495" b="3048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05355" cy="7532370"/>
                        </a:xfrm>
                        <a:prstGeom prst="rect">
                          <a:avLst/>
                        </a:prstGeom>
                        <a:solidFill>
                          <a:srgbClr val="39DF14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0.3pt;margin-top:148.4pt;width:173.65pt;height:593.1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" fillcolor="#39df14" stroked="f">
                <v:shadow on="t" color="#4e6128 [1606]" offset="1pt"/>
                <o:lock v:ext="edit" shapetype="t"/>
                <v:textbox inset="2.88pt,2.88pt,2.88pt,2.88pt"/>
                <w10:wrap anchorx="page" anchory="page"/>
              </v:rect>
            </w:pict>
          </mc:Fallback>
        </mc:AlternateContent>
      </w:r>
      <w:r w:rsidR="00344C13" w:rsidRPr="006B10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7299C" wp14:editId="30D4364A">
                <wp:simplePos x="0" y="0"/>
                <wp:positionH relativeFrom="page">
                  <wp:posOffset>716280</wp:posOffset>
                </wp:positionH>
                <wp:positionV relativeFrom="page">
                  <wp:posOffset>6823710</wp:posOffset>
                </wp:positionV>
                <wp:extent cx="1569720" cy="526415"/>
                <wp:effectExtent l="1905" t="3810" r="0" b="3175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4C13" w:rsidRPr="008B3E53" w:rsidRDefault="00344C13" w:rsidP="00344C13">
                            <w:pPr>
                              <w:jc w:val="center"/>
                              <w:rPr>
                                <w:b/>
                                <w:color w:val="A01394"/>
                                <w:sz w:val="32"/>
                                <w:szCs w:val="32"/>
                              </w:rPr>
                            </w:pPr>
                            <w:r w:rsidRPr="008B3E53">
                              <w:rPr>
                                <w:b/>
                                <w:color w:val="A01394"/>
                                <w:sz w:val="32"/>
                                <w:szCs w:val="32"/>
                              </w:rPr>
                              <w:t>CONTACT US TODAY!!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56.4pt;margin-top:537.3pt;width:123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" filled="f" stroked="f">
                <v:textbox>
                  <w:txbxContent>
                    <w:p w:rsidR="00344C13" w:rsidRPr="008B3E53" w:rsidRDefault="00344C13" w:rsidP="00344C13">
                      <w:pPr>
                        <w:jc w:val="center"/>
                        <w:rPr>
                          <w:b/>
                          <w:color w:val="A01394"/>
                          <w:sz w:val="32"/>
                          <w:szCs w:val="32"/>
                        </w:rPr>
                      </w:pPr>
                      <w:r w:rsidRPr="008B3E53">
                        <w:rPr>
                          <w:b/>
                          <w:color w:val="A01394"/>
                          <w:sz w:val="32"/>
                          <w:szCs w:val="32"/>
                        </w:rPr>
                        <w:t>CONTACT US TODAY!!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44C13" w:rsidRPr="006B102E"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0E453F19" wp14:editId="11924A3F">
                <wp:simplePos x="0" y="0"/>
                <wp:positionH relativeFrom="page">
                  <wp:posOffset>603250</wp:posOffset>
                </wp:positionH>
                <wp:positionV relativeFrom="page">
                  <wp:posOffset>2229485</wp:posOffset>
                </wp:positionV>
                <wp:extent cx="1874520" cy="422910"/>
                <wp:effectExtent l="3175" t="635" r="0" b="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7452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669AB" w:rsidRPr="008A0FB1" w:rsidRDefault="00734607" w:rsidP="00344C13">
                            <w:pPr>
                              <w:pStyle w:val="tagline"/>
                              <w:jc w:val="center"/>
                            </w:pPr>
                            <w:r>
                              <w:t>“If Buttercup can’t clean it, no one can!!”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47.5pt;margin-top:175.55pt;width:147.6pt;height:33.3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1669AB" w:rsidRPr="008A0FB1" w:rsidRDefault="00734607" w:rsidP="00344C13">
                      <w:pPr>
                        <w:pStyle w:val="tagline"/>
                        <w:jc w:val="center"/>
                      </w:pPr>
                      <w:r>
                        <w:t>“If Buttercup can’t clean it, no one can!!”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44C13" w:rsidRPr="006B102E">
        <w:rPr>
          <w:noProof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5F627A" wp14:editId="1951D2F1">
                <wp:simplePos x="0" y="0"/>
                <wp:positionH relativeFrom="page">
                  <wp:posOffset>588010</wp:posOffset>
                </wp:positionH>
                <wp:positionV relativeFrom="page">
                  <wp:posOffset>749935</wp:posOffset>
                </wp:positionV>
                <wp:extent cx="6737350" cy="53975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73735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4C13" w:rsidRDefault="00734607" w:rsidP="00344C13">
                            <w:pPr>
                              <w:pStyle w:val="Address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4607">
                              <w:rPr>
                                <w:sz w:val="32"/>
                                <w:szCs w:val="32"/>
                              </w:rPr>
                              <w:t>Home &amp; Office Cleaning Services</w:t>
                            </w:r>
                            <w:r w:rsidR="00344C13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344C13" w:rsidRPr="00677014">
                              <w:rPr>
                                <w:b/>
                                <w:sz w:val="24"/>
                                <w:szCs w:val="24"/>
                              </w:rPr>
                              <w:t>buttercupcleaningservice.com</w:t>
                            </w:r>
                          </w:p>
                          <w:p w:rsidR="00F4263B" w:rsidRPr="00344C13" w:rsidRDefault="00F4263B" w:rsidP="00344C13">
                            <w:pPr>
                              <w:pStyle w:val="Address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Serving Middle Georgia</w:t>
                            </w:r>
                          </w:p>
                          <w:p w:rsidR="001669AB" w:rsidRPr="00734607" w:rsidRDefault="001669AB" w:rsidP="008A0FB1">
                            <w:pPr>
                              <w:pStyle w:val="Heading2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46.3pt;margin-top:59.05pt;width:530.5pt;height:42.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" stroked="f" strokeweight="0" insetpen="t">
                <v:shadow color="#ccc"/>
                <o:lock v:ext="edit" shapetype="t"/>
                <v:textbox style="mso-fit-shape-to-text:t" inset="2.85pt,2.85pt,2.85pt,2.85pt">
                  <w:txbxContent>
                    <w:p w:rsidR="00344C13" w:rsidRDefault="00734607" w:rsidP="00344C13">
                      <w:pPr>
                        <w:pStyle w:val="Address1"/>
                        <w:rPr>
                          <w:b/>
                          <w:sz w:val="24"/>
                          <w:szCs w:val="24"/>
                        </w:rPr>
                      </w:pPr>
                      <w:r w:rsidRPr="00734607">
                        <w:rPr>
                          <w:sz w:val="32"/>
                          <w:szCs w:val="32"/>
                        </w:rPr>
                        <w:t>Home &amp; Office Cleaning Services</w:t>
                      </w:r>
                      <w:r w:rsidR="00344C13">
                        <w:rPr>
                          <w:sz w:val="32"/>
                          <w:szCs w:val="32"/>
                        </w:rPr>
                        <w:tab/>
                      </w:r>
                      <w:r w:rsidR="00344C13" w:rsidRPr="00677014">
                        <w:rPr>
                          <w:b/>
                          <w:sz w:val="24"/>
                          <w:szCs w:val="24"/>
                        </w:rPr>
                        <w:t>buttercupcleaningservice.com</w:t>
                      </w:r>
                    </w:p>
                    <w:p w:rsidR="00F4263B" w:rsidRPr="00344C13" w:rsidRDefault="00F4263B" w:rsidP="00344C13">
                      <w:pPr>
                        <w:pStyle w:val="Address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Serving Middle Georgia</w:t>
                      </w:r>
                    </w:p>
                    <w:p w:rsidR="001669AB" w:rsidRPr="00734607" w:rsidRDefault="001669AB" w:rsidP="008A0FB1">
                      <w:pPr>
                        <w:pStyle w:val="Heading2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44C13" w:rsidRPr="006B102E">
        <w:rPr>
          <w:noProof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32204CD4" wp14:editId="1C302E1F">
                <wp:simplePos x="0" y="0"/>
                <wp:positionH relativeFrom="column">
                  <wp:posOffset>5994400</wp:posOffset>
                </wp:positionH>
                <wp:positionV relativeFrom="paragraph">
                  <wp:posOffset>8702675</wp:posOffset>
                </wp:positionV>
                <wp:extent cx="1371600" cy="685800"/>
                <wp:effectExtent l="3175" t="0" r="0" b="3175"/>
                <wp:wrapNone/>
                <wp:docPr id="1" name="Rectangle 2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72pt;margin-top:685.25pt;width:108pt;height:54pt;z-index:251655168;visibility:hidden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" filled="f" fillcolor="black" stroked="f" strokecolor="white" strokeweight="0" insetpen="t">
                <o:lock v:ext="edit" shapetype="t"/>
                <v:textbox inset="2.88pt,2.88pt,2.88pt,2.88pt"/>
              </v:rect>
            </w:pict>
          </mc:Fallback>
        </mc:AlternateContent>
      </w:r>
    </w:p>
    <w:sectPr w:rsidR="003E6F76" w:rsidRPr="006B102E" w:rsidSect="005063B3">
      <w:type w:val="nextColumn"/>
      <w:pgSz w:w="12240" w:h="15840" w:code="1"/>
      <w:pgMar w:top="864" w:right="878" w:bottom="864" w:left="87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07"/>
    <w:rsid w:val="000020FD"/>
    <w:rsid w:val="00151C41"/>
    <w:rsid w:val="001669AB"/>
    <w:rsid w:val="001E11B2"/>
    <w:rsid w:val="00232477"/>
    <w:rsid w:val="00273E8C"/>
    <w:rsid w:val="00344C13"/>
    <w:rsid w:val="0036528D"/>
    <w:rsid w:val="003E6F76"/>
    <w:rsid w:val="00464871"/>
    <w:rsid w:val="004743F2"/>
    <w:rsid w:val="004B6556"/>
    <w:rsid w:val="00506068"/>
    <w:rsid w:val="005063B3"/>
    <w:rsid w:val="005529CB"/>
    <w:rsid w:val="00591ACA"/>
    <w:rsid w:val="005A688B"/>
    <w:rsid w:val="00604703"/>
    <w:rsid w:val="00616FB9"/>
    <w:rsid w:val="00656584"/>
    <w:rsid w:val="00677014"/>
    <w:rsid w:val="006B102E"/>
    <w:rsid w:val="00701D2E"/>
    <w:rsid w:val="00734607"/>
    <w:rsid w:val="007C0773"/>
    <w:rsid w:val="008A0FB1"/>
    <w:rsid w:val="008B3E53"/>
    <w:rsid w:val="00912C16"/>
    <w:rsid w:val="00A310B5"/>
    <w:rsid w:val="00A52B98"/>
    <w:rsid w:val="00AB7823"/>
    <w:rsid w:val="00BC66A5"/>
    <w:rsid w:val="00C05E35"/>
    <w:rsid w:val="00D849DF"/>
    <w:rsid w:val="00E67AEF"/>
    <w:rsid w:val="00E867A9"/>
    <w:rsid w:val="00EB57A3"/>
    <w:rsid w:val="00F4263B"/>
    <w:rsid w:val="00F75205"/>
    <w:rsid w:val="00FD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="f" fillcolor="white" stroke="f">
      <v:fill color="white" on="f"/>
      <v:stroke on="f"/>
      <v:textbox style="mso-fit-shape-to-text:t"/>
      <o:colormru v:ext="edit" colors="#a01394"/>
      <o:colormenu v:ext="edit" fillcolor="#a0139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AB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8A0FB1"/>
    <w:pPr>
      <w:outlineLvl w:val="0"/>
    </w:pPr>
    <w:rPr>
      <w:rFonts w:ascii="Garamond" w:hAnsi="Garamond"/>
      <w:color w:val="FFFFFF"/>
      <w:sz w:val="72"/>
      <w:szCs w:val="72"/>
      <w:lang w:val="en"/>
    </w:rPr>
  </w:style>
  <w:style w:type="paragraph" w:styleId="Heading2">
    <w:name w:val="heading 2"/>
    <w:basedOn w:val="Normal"/>
    <w:next w:val="Normal"/>
    <w:qFormat/>
    <w:rsid w:val="00616FB9"/>
    <w:pPr>
      <w:outlineLvl w:val="1"/>
    </w:pPr>
    <w:rPr>
      <w:rFonts w:ascii="Arial" w:hAnsi="Arial"/>
      <w:b/>
      <w:color w:val="auto"/>
      <w:sz w:val="36"/>
      <w:szCs w:val="36"/>
    </w:rPr>
  </w:style>
  <w:style w:type="paragraph" w:styleId="Heading3">
    <w:name w:val="heading 3"/>
    <w:basedOn w:val="Normal"/>
    <w:next w:val="Normal"/>
    <w:qFormat/>
    <w:rsid w:val="008A0F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rsid w:val="008A0FB1"/>
    <w:rPr>
      <w:rFonts w:ascii="Arial" w:hAnsi="Arial"/>
      <w:bCs/>
      <w:spacing w:val="20"/>
      <w:kern w:val="28"/>
      <w:sz w:val="18"/>
      <w:szCs w:val="18"/>
      <w:lang w:val="en"/>
    </w:rPr>
  </w:style>
  <w:style w:type="paragraph" w:customStyle="1" w:styleId="Address2">
    <w:name w:val="Address 2"/>
    <w:link w:val="Address2Char"/>
    <w:rsid w:val="008A0FB1"/>
    <w:rPr>
      <w:rFonts w:ascii="Arial" w:hAnsi="Arial"/>
      <w:b/>
      <w:bCs/>
      <w:spacing w:val="20"/>
      <w:kern w:val="28"/>
      <w:sz w:val="18"/>
      <w:szCs w:val="18"/>
      <w:lang w:val="en"/>
    </w:rPr>
  </w:style>
  <w:style w:type="character" w:customStyle="1" w:styleId="Address2Char">
    <w:name w:val="Address 2 Char"/>
    <w:basedOn w:val="DefaultParagraphFont"/>
    <w:link w:val="Address2"/>
    <w:rsid w:val="008A0FB1"/>
    <w:rPr>
      <w:rFonts w:ascii="Arial" w:hAnsi="Arial"/>
      <w:b/>
      <w:bCs/>
      <w:spacing w:val="20"/>
      <w:kern w:val="28"/>
      <w:sz w:val="18"/>
      <w:szCs w:val="18"/>
      <w:lang w:val="en" w:eastAsia="en-US" w:bidi="ar-SA"/>
    </w:rPr>
  </w:style>
  <w:style w:type="paragraph" w:customStyle="1" w:styleId="tagline">
    <w:name w:val="tagline"/>
    <w:basedOn w:val="Normal"/>
    <w:rsid w:val="00616FB9"/>
    <w:rPr>
      <w:rFonts w:ascii="Arial" w:hAnsi="Arial"/>
      <w:i/>
      <w:color w:val="auto"/>
      <w:sz w:val="24"/>
      <w:szCs w:val="28"/>
    </w:rPr>
  </w:style>
  <w:style w:type="paragraph" w:customStyle="1" w:styleId="bodytext">
    <w:name w:val="bodytext"/>
    <w:basedOn w:val="Normal"/>
    <w:rsid w:val="0036528D"/>
    <w:rPr>
      <w:rFonts w:ascii="Arial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4C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2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98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AB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8A0FB1"/>
    <w:pPr>
      <w:outlineLvl w:val="0"/>
    </w:pPr>
    <w:rPr>
      <w:rFonts w:ascii="Garamond" w:hAnsi="Garamond"/>
      <w:color w:val="FFFFFF"/>
      <w:sz w:val="72"/>
      <w:szCs w:val="72"/>
      <w:lang w:val="en"/>
    </w:rPr>
  </w:style>
  <w:style w:type="paragraph" w:styleId="Heading2">
    <w:name w:val="heading 2"/>
    <w:basedOn w:val="Normal"/>
    <w:next w:val="Normal"/>
    <w:qFormat/>
    <w:rsid w:val="00616FB9"/>
    <w:pPr>
      <w:outlineLvl w:val="1"/>
    </w:pPr>
    <w:rPr>
      <w:rFonts w:ascii="Arial" w:hAnsi="Arial"/>
      <w:b/>
      <w:color w:val="auto"/>
      <w:sz w:val="36"/>
      <w:szCs w:val="36"/>
    </w:rPr>
  </w:style>
  <w:style w:type="paragraph" w:styleId="Heading3">
    <w:name w:val="heading 3"/>
    <w:basedOn w:val="Normal"/>
    <w:next w:val="Normal"/>
    <w:qFormat/>
    <w:rsid w:val="008A0F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rsid w:val="008A0FB1"/>
    <w:rPr>
      <w:rFonts w:ascii="Arial" w:hAnsi="Arial"/>
      <w:bCs/>
      <w:spacing w:val="20"/>
      <w:kern w:val="28"/>
      <w:sz w:val="18"/>
      <w:szCs w:val="18"/>
      <w:lang w:val="en"/>
    </w:rPr>
  </w:style>
  <w:style w:type="paragraph" w:customStyle="1" w:styleId="Address2">
    <w:name w:val="Address 2"/>
    <w:link w:val="Address2Char"/>
    <w:rsid w:val="008A0FB1"/>
    <w:rPr>
      <w:rFonts w:ascii="Arial" w:hAnsi="Arial"/>
      <w:b/>
      <w:bCs/>
      <w:spacing w:val="20"/>
      <w:kern w:val="28"/>
      <w:sz w:val="18"/>
      <w:szCs w:val="18"/>
      <w:lang w:val="en"/>
    </w:rPr>
  </w:style>
  <w:style w:type="character" w:customStyle="1" w:styleId="Address2Char">
    <w:name w:val="Address 2 Char"/>
    <w:basedOn w:val="DefaultParagraphFont"/>
    <w:link w:val="Address2"/>
    <w:rsid w:val="008A0FB1"/>
    <w:rPr>
      <w:rFonts w:ascii="Arial" w:hAnsi="Arial"/>
      <w:b/>
      <w:bCs/>
      <w:spacing w:val="20"/>
      <w:kern w:val="28"/>
      <w:sz w:val="18"/>
      <w:szCs w:val="18"/>
      <w:lang w:val="en" w:eastAsia="en-US" w:bidi="ar-SA"/>
    </w:rPr>
  </w:style>
  <w:style w:type="paragraph" w:customStyle="1" w:styleId="tagline">
    <w:name w:val="tagline"/>
    <w:basedOn w:val="Normal"/>
    <w:rsid w:val="00616FB9"/>
    <w:rPr>
      <w:rFonts w:ascii="Arial" w:hAnsi="Arial"/>
      <w:i/>
      <w:color w:val="auto"/>
      <w:sz w:val="24"/>
      <w:szCs w:val="28"/>
    </w:rPr>
  </w:style>
  <w:style w:type="paragraph" w:customStyle="1" w:styleId="bodytext">
    <w:name w:val="bodytext"/>
    <w:basedOn w:val="Normal"/>
    <w:rsid w:val="0036528D"/>
    <w:rPr>
      <w:rFonts w:ascii="Arial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4C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2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98"/>
    <w:rPr>
      <w:rFonts w:ascii="Tahoma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http://images.clipartpanda.com/cleaning-clip-art-217ec86e3fe10be3612e8fc75d5819e5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.lee1\AppData\Roaming\Microsoft\Templates\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7A5F1-EA4F-4183-826C-102A84D0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Flyer.dot</Template>
  <TotalTime>346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Macon State College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Macon State College</dc:creator>
  <cp:lastModifiedBy>Macon State College</cp:lastModifiedBy>
  <cp:revision>32</cp:revision>
  <dcterms:created xsi:type="dcterms:W3CDTF">2017-05-16T23:49:00Z</dcterms:created>
  <dcterms:modified xsi:type="dcterms:W3CDTF">2017-05-18T19:16:00Z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TC060873641033</vt:lpwstr>
  </property>
</Properties>
</file>